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45" w:rsidRDefault="00471F3B" w:rsidP="00471F3B">
      <w:pPr>
        <w:pStyle w:val="Title"/>
      </w:pPr>
      <w:r>
        <w:t>CS12420</w:t>
      </w:r>
      <w:r>
        <w:t xml:space="preserve"> </w:t>
      </w:r>
      <w:r>
        <w:t>Assignment</w:t>
      </w:r>
      <w:r>
        <w:t xml:space="preserve"> </w:t>
      </w:r>
      <w:r>
        <w:t>2</w:t>
      </w:r>
    </w:p>
    <w:p w:rsidR="00471F3B" w:rsidRDefault="00471F3B">
      <w:r>
        <w:br w:type="page"/>
      </w:r>
    </w:p>
    <w:p w:rsidR="00471F3B" w:rsidRDefault="00471F3B" w:rsidP="00471F3B">
      <w:pPr>
        <w:pStyle w:val="Heading1"/>
      </w:pPr>
      <w:r>
        <w:lastRenderedPageBreak/>
        <w:t>Write Java code to implement the design specified.</w:t>
      </w:r>
    </w:p>
    <w:p w:rsidR="00471F3B" w:rsidRDefault="00471F3B" w:rsidP="00471F3B">
      <w:pPr>
        <w:pStyle w:val="Heading2"/>
      </w:pPr>
      <w:r>
        <w:t>Class Creation</w:t>
      </w:r>
    </w:p>
    <w:p w:rsidR="00471F3B" w:rsidRDefault="00471F3B" w:rsidP="00471F3B">
      <w:r>
        <w:t>Using eclipse I created all of the classes and interfaces mentioned in the class diagram provided in the package specified. I then proceeded to flesh out the classes with the attributes and methods specified</w:t>
      </w:r>
      <w:proofErr w:type="gramStart"/>
      <w:r>
        <w:t>,</w:t>
      </w:r>
      <w:proofErr w:type="gramEnd"/>
      <w:r>
        <w:t xml:space="preserve"> this will give me something to work from later.</w:t>
      </w:r>
    </w:p>
    <w:p w:rsidR="00471F3B" w:rsidRDefault="00471F3B" w:rsidP="00471F3B">
      <w:r>
        <w:t xml:space="preserve">When implementing the Till class I chose an </w:t>
      </w:r>
      <w:proofErr w:type="spellStart"/>
      <w:r>
        <w:t>ArrayList</w:t>
      </w:r>
      <w:proofErr w:type="spellEnd"/>
      <w:r>
        <w:t xml:space="preserve"> to contain the Orders, because there is only one type and it may become any size during a day.</w:t>
      </w:r>
      <w:r w:rsidR="000E1397">
        <w:t xml:space="preserve"> This allows me to simply add things later.</w:t>
      </w:r>
    </w:p>
    <w:p w:rsidR="000E1397" w:rsidRPr="00471F3B" w:rsidRDefault="000E1397" w:rsidP="00471F3B">
      <w:r>
        <w:t xml:space="preserve">When implementing the Order class I chose to use a </w:t>
      </w:r>
      <w:proofErr w:type="spellStart"/>
      <w:r>
        <w:t>Hashtable</w:t>
      </w:r>
      <w:proofErr w:type="spellEnd"/>
      <w:r>
        <w:t xml:space="preserve"> to contain the Items, as I also needed to be able to contain a quantity for each one and also because there could potentially be any number of items per order. Doing this allows me to easily change the amount of an item by simply specifying the key (which is the item itself).</w:t>
      </w:r>
      <w:bookmarkStart w:id="0" w:name="_GoBack"/>
      <w:bookmarkEnd w:id="0"/>
    </w:p>
    <w:sectPr w:rsidR="000E1397" w:rsidRPr="0047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3B"/>
    <w:rsid w:val="000E1397"/>
    <w:rsid w:val="00471F3B"/>
    <w:rsid w:val="0049655B"/>
    <w:rsid w:val="00B14845"/>
    <w:rsid w:val="00F2246B"/>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F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3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1F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3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1F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F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3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1F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3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1F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463EBBCC.dotm</Template>
  <TotalTime>61</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1</cp:revision>
  <dcterms:created xsi:type="dcterms:W3CDTF">2012-05-03T05:28:00Z</dcterms:created>
  <dcterms:modified xsi:type="dcterms:W3CDTF">2012-05-03T06:29:00Z</dcterms:modified>
</cp:coreProperties>
</file>